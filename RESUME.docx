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535" w:rsidRPr="00826E4B" w:rsidRDefault="00D90E6D" w:rsidP="00A64D9E">
      <w:pPr>
        <w:pStyle w:val="Title"/>
      </w:pPr>
      <w:r w:rsidRPr="00826E4B">
        <w:t xml:space="preserve">ANKITA MISHRA                                     </w:t>
      </w:r>
      <w:r w:rsidRPr="00826E4B">
        <w:rPr>
          <w:noProof/>
          <w:lang w:val="en-IN" w:eastAsia="en-IN"/>
        </w:rPr>
        <w:drawing>
          <wp:inline distT="0" distB="0" distL="0" distR="0">
            <wp:extent cx="810332" cy="1082486"/>
            <wp:effectExtent l="0" t="0" r="8890" b="3810"/>
            <wp:docPr id="2" name="Picture 2" descr="E:\Pics\gate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ics\gate\Sca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886" cy="111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F21" w:rsidRDefault="006F4993" w:rsidP="00816F21">
      <w:pPr>
        <w:spacing w:after="0"/>
      </w:pPr>
      <w:sdt>
        <w:sdtPr>
          <w:alias w:val="Address"/>
          <w:tag w:val=""/>
          <w:id w:val="-593780209"/>
          <w:placeholder>
            <w:docPart w:val="2195EA7E0C7A4DE4A3FDA5C43BCFDAF8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r w:rsidR="00D90E6D">
            <w:t>SECUNDERABAD-500094</w:t>
          </w:r>
        </w:sdtContent>
      </w:sdt>
      <w:r w:rsidR="00A87C99">
        <w:t> | </w:t>
      </w:r>
      <w:sdt>
        <w:sdtPr>
          <w:alias w:val="Telephone"/>
          <w:tag w:val=""/>
          <w:id w:val="-1416317146"/>
          <w:placeholder>
            <w:docPart w:val="7568E79BCCAA4206B4377D436D0E2B60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D90E6D">
            <w:t>8466905842</w:t>
          </w:r>
        </w:sdtContent>
      </w:sdt>
      <w:r w:rsidR="00A87C99">
        <w:t> | </w:t>
      </w:r>
      <w:sdt>
        <w:sdtPr>
          <w:alias w:val="Email"/>
          <w:tag w:val=""/>
          <w:id w:val="-391963670"/>
          <w:placeholder>
            <w:docPart w:val="489A9FFAA06B472E8271238F6742B765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="00D90E6D">
            <w:t>ankmis2592@gmail.com</w:t>
          </w:r>
        </w:sdtContent>
      </w:sdt>
    </w:p>
    <w:p w:rsidR="00816F21" w:rsidRDefault="00816F21" w:rsidP="00816F21">
      <w:pPr>
        <w:spacing w:after="0"/>
      </w:pPr>
    </w:p>
    <w:p w:rsidR="00D50535" w:rsidRPr="00816F21" w:rsidRDefault="00A87C99" w:rsidP="00816F21">
      <w:pPr>
        <w:pStyle w:val="SectionHeading"/>
      </w:pPr>
      <w:r w:rsidRPr="00816F21">
        <w:t>Objective</w:t>
      </w:r>
    </w:p>
    <w:p w:rsidR="00D90E6D" w:rsidRDefault="00D90E6D" w:rsidP="00A64D9E">
      <w:pPr>
        <w:spacing w:after="160"/>
        <w:rPr>
          <w:rFonts w:ascii="Times New Roman" w:eastAsia="Century Gothic" w:hAnsi="Times New Roman" w:cs="Times New Roman"/>
          <w:color w:val="auto"/>
          <w:sz w:val="24"/>
          <w:szCs w:val="24"/>
          <w:lang w:eastAsia="en-US"/>
        </w:rPr>
      </w:pPr>
      <w:r w:rsidRPr="00D90E6D">
        <w:rPr>
          <w:rFonts w:ascii="Times New Roman" w:eastAsia="Century Gothic" w:hAnsi="Times New Roman" w:cs="Times New Roman"/>
          <w:color w:val="auto"/>
          <w:sz w:val="24"/>
          <w:szCs w:val="24"/>
          <w:lang w:eastAsia="en-US"/>
        </w:rPr>
        <w:t>Obtaining a challenging position in a reputed organ</w:t>
      </w:r>
      <w:r w:rsidR="009C3436">
        <w:rPr>
          <w:rFonts w:ascii="Times New Roman" w:eastAsia="Century Gothic" w:hAnsi="Times New Roman" w:cs="Times New Roman"/>
          <w:color w:val="auto"/>
          <w:sz w:val="24"/>
          <w:szCs w:val="24"/>
          <w:lang w:eastAsia="en-US"/>
        </w:rPr>
        <w:t>ization where I can utilize my</w:t>
      </w:r>
      <w:r w:rsidRPr="00D90E6D">
        <w:rPr>
          <w:rFonts w:ascii="Times New Roman" w:eastAsia="Century Gothic" w:hAnsi="Times New Roman" w:cs="Times New Roman"/>
          <w:color w:val="auto"/>
          <w:sz w:val="24"/>
          <w:szCs w:val="24"/>
          <w:lang w:eastAsia="en-US"/>
        </w:rPr>
        <w:t xml:space="preserve"> knowledge, Communications and technical skills for the development of the organization.</w:t>
      </w:r>
    </w:p>
    <w:p w:rsidR="008A5410" w:rsidRDefault="008A5410" w:rsidP="008A5410">
      <w:pPr>
        <w:pStyle w:val="SectionHeading"/>
      </w:pPr>
      <w:r>
        <w:t>Professional Experience</w:t>
      </w:r>
    </w:p>
    <w:p w:rsidR="008A5410" w:rsidRDefault="008A5410" w:rsidP="008A5410">
      <w:pPr>
        <w:pStyle w:val="Subsection"/>
        <w:spacing w:before="100"/>
        <w:rPr>
          <w:rFonts w:ascii="Times New Roman" w:hAnsi="Times New Roman" w:cs="Times New Roman"/>
          <w:caps w:val="0"/>
          <w:sz w:val="24"/>
          <w:szCs w:val="24"/>
        </w:rPr>
      </w:pPr>
      <w:r w:rsidRPr="00816F21">
        <w:rPr>
          <w:rFonts w:ascii="Times New Roman" w:hAnsi="Times New Roman" w:cs="Times New Roman"/>
          <w:b w:val="0"/>
          <w:caps w:val="0"/>
          <w:sz w:val="24"/>
          <w:szCs w:val="24"/>
        </w:rPr>
        <w:t>1</w:t>
      </w:r>
      <w:r>
        <w:rPr>
          <w:rFonts w:ascii="Times New Roman" w:hAnsi="Times New Roman" w:cs="Times New Roman"/>
          <w:caps w:val="0"/>
          <w:sz w:val="24"/>
          <w:szCs w:val="24"/>
        </w:rPr>
        <w:t xml:space="preserve"> .</w:t>
      </w:r>
      <w:r w:rsidR="00B75776">
        <w:rPr>
          <w:rFonts w:ascii="Times New Roman" w:hAnsi="Times New Roman" w:cs="Times New Roman"/>
          <w:cap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aps w:val="0"/>
          <w:sz w:val="24"/>
          <w:szCs w:val="24"/>
        </w:rPr>
        <w:t xml:space="preserve">Associate Software Engineer </w:t>
      </w:r>
      <w:r w:rsidRPr="006C4C28">
        <w:rPr>
          <w:rFonts w:ascii="Times New Roman" w:hAnsi="Times New Roman" w:cs="Times New Roman"/>
          <w:b w:val="0"/>
          <w:caps w:val="0"/>
          <w:sz w:val="24"/>
          <w:szCs w:val="24"/>
        </w:rPr>
        <w:t>in</w:t>
      </w:r>
      <w:r>
        <w:rPr>
          <w:rFonts w:ascii="Times New Roman" w:hAnsi="Times New Roman" w:cs="Times New Roman"/>
          <w:caps w:val="0"/>
          <w:sz w:val="24"/>
          <w:szCs w:val="24"/>
        </w:rPr>
        <w:t xml:space="preserve"> Tech Mahindra </w:t>
      </w:r>
      <w:r w:rsidRPr="006C4C28">
        <w:rPr>
          <w:rFonts w:ascii="Times New Roman" w:hAnsi="Times New Roman" w:cs="Times New Roman"/>
          <w:b w:val="0"/>
          <w:caps w:val="0"/>
          <w:sz w:val="24"/>
          <w:szCs w:val="24"/>
        </w:rPr>
        <w:t>from</w:t>
      </w:r>
      <w:r>
        <w:rPr>
          <w:rFonts w:ascii="Times New Roman" w:hAnsi="Times New Roman" w:cs="Times New Roman"/>
          <w:caps w:val="0"/>
          <w:sz w:val="24"/>
          <w:szCs w:val="24"/>
        </w:rPr>
        <w:t xml:space="preserve"> April 2016-June 2016.</w:t>
      </w:r>
    </w:p>
    <w:p w:rsidR="008A5410" w:rsidRPr="00816F21" w:rsidRDefault="008A5410" w:rsidP="008A5410">
      <w:pPr>
        <w:pStyle w:val="Subsection"/>
        <w:spacing w:before="100"/>
        <w:rPr>
          <w:rFonts w:ascii="Times New Roman" w:hAnsi="Times New Roman" w:cs="Times New Roman"/>
          <w:b w:val="0"/>
          <w:caps w:val="0"/>
          <w:sz w:val="24"/>
          <w:szCs w:val="24"/>
        </w:rPr>
      </w:pPr>
      <w:r w:rsidRPr="00816F21">
        <w:rPr>
          <w:rFonts w:ascii="Times New Roman" w:hAnsi="Times New Roman" w:cs="Times New Roman"/>
          <w:b w:val="0"/>
          <w:caps w:val="0"/>
          <w:sz w:val="24"/>
          <w:szCs w:val="24"/>
        </w:rPr>
        <w:t xml:space="preserve">Undergone </w:t>
      </w:r>
      <w:r>
        <w:rPr>
          <w:rFonts w:ascii="Times New Roman" w:hAnsi="Times New Roman" w:cs="Times New Roman"/>
          <w:b w:val="0"/>
          <w:caps w:val="0"/>
          <w:sz w:val="24"/>
          <w:szCs w:val="24"/>
        </w:rPr>
        <w:t xml:space="preserve">3 months of </w:t>
      </w:r>
      <w:r w:rsidRPr="00816F21">
        <w:rPr>
          <w:rFonts w:ascii="Times New Roman" w:hAnsi="Times New Roman" w:cs="Times New Roman"/>
          <w:b w:val="0"/>
          <w:caps w:val="0"/>
          <w:sz w:val="24"/>
          <w:szCs w:val="24"/>
        </w:rPr>
        <w:t>training in Business Intelligence stream in Oracle database</w:t>
      </w:r>
      <w:r>
        <w:rPr>
          <w:rFonts w:ascii="Times New Roman" w:hAnsi="Times New Roman" w:cs="Times New Roman"/>
          <w:b w:val="0"/>
          <w:caps w:val="0"/>
          <w:sz w:val="24"/>
          <w:szCs w:val="24"/>
        </w:rPr>
        <w:t xml:space="preserve">, </w:t>
      </w:r>
      <w:r w:rsidR="00B75776" w:rsidRPr="00816F21">
        <w:rPr>
          <w:rFonts w:ascii="Times New Roman" w:hAnsi="Times New Roman" w:cs="Times New Roman"/>
          <w:b w:val="0"/>
          <w:caps w:val="0"/>
          <w:sz w:val="24"/>
          <w:szCs w:val="24"/>
        </w:rPr>
        <w:t>data warehousing</w:t>
      </w:r>
      <w:r w:rsidRPr="00816F21">
        <w:rPr>
          <w:rFonts w:ascii="Times New Roman" w:hAnsi="Times New Roman" w:cs="Times New Roman"/>
          <w:b w:val="0"/>
          <w:caps w:val="0"/>
          <w:sz w:val="24"/>
          <w:szCs w:val="24"/>
        </w:rPr>
        <w:t xml:space="preserve"> concepts,</w:t>
      </w:r>
      <w:r>
        <w:rPr>
          <w:rFonts w:ascii="Times New Roman" w:hAnsi="Times New Roman" w:cs="Times New Roman"/>
          <w:b w:val="0"/>
          <w:caps w:val="0"/>
          <w:sz w:val="24"/>
          <w:szCs w:val="24"/>
        </w:rPr>
        <w:t xml:space="preserve"> </w:t>
      </w:r>
      <w:r w:rsidRPr="00816F21">
        <w:rPr>
          <w:rFonts w:ascii="Times New Roman" w:hAnsi="Times New Roman" w:cs="Times New Roman"/>
          <w:b w:val="0"/>
          <w:caps w:val="0"/>
          <w:sz w:val="24"/>
          <w:szCs w:val="24"/>
        </w:rPr>
        <w:t>RDBMS,</w:t>
      </w:r>
      <w:r>
        <w:rPr>
          <w:rFonts w:ascii="Times New Roman" w:hAnsi="Times New Roman" w:cs="Times New Roman"/>
          <w:b w:val="0"/>
          <w:caps w:val="0"/>
          <w:sz w:val="24"/>
          <w:szCs w:val="24"/>
        </w:rPr>
        <w:t xml:space="preserve"> </w:t>
      </w:r>
      <w:r w:rsidRPr="00816F21">
        <w:rPr>
          <w:rFonts w:ascii="Times New Roman" w:hAnsi="Times New Roman" w:cs="Times New Roman"/>
          <w:b w:val="0"/>
          <w:caps w:val="0"/>
          <w:sz w:val="24"/>
          <w:szCs w:val="24"/>
        </w:rPr>
        <w:t>SQL,</w:t>
      </w:r>
      <w:r>
        <w:rPr>
          <w:rFonts w:ascii="Times New Roman" w:hAnsi="Times New Roman" w:cs="Times New Roman"/>
          <w:b w:val="0"/>
          <w:caps w:val="0"/>
          <w:sz w:val="24"/>
          <w:szCs w:val="24"/>
        </w:rPr>
        <w:t xml:space="preserve"> </w:t>
      </w:r>
      <w:r w:rsidRPr="00816F21">
        <w:rPr>
          <w:rFonts w:ascii="Times New Roman" w:hAnsi="Times New Roman" w:cs="Times New Roman"/>
          <w:b w:val="0"/>
          <w:caps w:val="0"/>
          <w:sz w:val="24"/>
          <w:szCs w:val="24"/>
        </w:rPr>
        <w:t>PL/SQL.</w:t>
      </w:r>
    </w:p>
    <w:p w:rsidR="008A5410" w:rsidRDefault="008A5410" w:rsidP="008A5410">
      <w:pPr>
        <w:pStyle w:val="Subsection"/>
        <w:spacing w:before="100"/>
        <w:rPr>
          <w:rFonts w:ascii="Times New Roman" w:hAnsi="Times New Roman" w:cs="Times New Roman"/>
          <w:caps w:val="0"/>
          <w:sz w:val="24"/>
          <w:szCs w:val="24"/>
        </w:rPr>
      </w:pPr>
      <w:r w:rsidRPr="00421740">
        <w:rPr>
          <w:rFonts w:ascii="Times New Roman" w:hAnsi="Times New Roman" w:cs="Times New Roman"/>
          <w:b w:val="0"/>
          <w:caps w:val="0"/>
          <w:sz w:val="24"/>
          <w:szCs w:val="24"/>
        </w:rPr>
        <w:t>2</w:t>
      </w:r>
      <w:r>
        <w:rPr>
          <w:rFonts w:ascii="Times New Roman" w:hAnsi="Times New Roman" w:cs="Times New Roman"/>
          <w:caps w:val="0"/>
          <w:sz w:val="24"/>
          <w:szCs w:val="24"/>
        </w:rPr>
        <w:t>. Researcher </w:t>
      </w:r>
      <w:r w:rsidRPr="00A64D9E">
        <w:rPr>
          <w:rFonts w:ascii="Times New Roman" w:hAnsi="Times New Roman" w:cs="Times New Roman"/>
          <w:b w:val="0"/>
          <w:caps w:val="0"/>
          <w:sz w:val="24"/>
          <w:szCs w:val="24"/>
        </w:rPr>
        <w:t>in</w:t>
      </w:r>
      <w:r>
        <w:rPr>
          <w:rFonts w:ascii="Times New Roman" w:hAnsi="Times New Roman" w:cs="Times New Roman"/>
          <w:b w:val="0"/>
          <w:cap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aps w:val="0"/>
          <w:sz w:val="24"/>
          <w:szCs w:val="24"/>
        </w:rPr>
        <w:t>Progressive Media Group </w:t>
      </w:r>
      <w:r w:rsidRPr="00A64D9E">
        <w:rPr>
          <w:rFonts w:ascii="Times New Roman" w:hAnsi="Times New Roman" w:cs="Times New Roman"/>
          <w:b w:val="0"/>
          <w:caps w:val="0"/>
          <w:sz w:val="24"/>
          <w:szCs w:val="24"/>
        </w:rPr>
        <w:t>from</w:t>
      </w:r>
      <w:r>
        <w:rPr>
          <w:rFonts w:ascii="Times New Roman" w:hAnsi="Times New Roman" w:cs="Times New Roman"/>
          <w:b w:val="0"/>
          <w:cap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aps w:val="0"/>
          <w:sz w:val="24"/>
          <w:szCs w:val="24"/>
        </w:rPr>
        <w:t>September 2015-March 2016.</w:t>
      </w:r>
    </w:p>
    <w:p w:rsidR="008A5410" w:rsidRPr="00816F21" w:rsidRDefault="008A5410" w:rsidP="008A5410">
      <w:pPr>
        <w:pStyle w:val="Subsection"/>
        <w:spacing w:before="100"/>
        <w:rPr>
          <w:rFonts w:ascii="Times New Roman" w:hAnsi="Times New Roman" w:cs="Times New Roman"/>
          <w:b w:val="0"/>
          <w:caps w:val="0"/>
          <w:sz w:val="24"/>
          <w:szCs w:val="24"/>
        </w:rPr>
      </w:pPr>
      <w:r w:rsidRPr="00816F21">
        <w:rPr>
          <w:rFonts w:ascii="Times New Roman" w:hAnsi="Times New Roman" w:cs="Times New Roman"/>
          <w:b w:val="0"/>
          <w:caps w:val="0"/>
          <w:sz w:val="24"/>
          <w:szCs w:val="24"/>
        </w:rPr>
        <w:t>Market research analysis on mining industries of the world regarding their production of commodities.</w:t>
      </w:r>
    </w:p>
    <w:p w:rsidR="00D50535" w:rsidRDefault="00A87C99" w:rsidP="00A64D9E">
      <w:pPr>
        <w:pStyle w:val="SectionHeading"/>
      </w:pPr>
      <w:r>
        <w:t>Education</w:t>
      </w:r>
    </w:p>
    <w:tbl>
      <w:tblPr>
        <w:tblStyle w:val="TableGrid"/>
        <w:tblW w:w="0" w:type="auto"/>
        <w:tblLook w:val="04A0"/>
      </w:tblPr>
      <w:tblGrid>
        <w:gridCol w:w="1670"/>
        <w:gridCol w:w="2101"/>
        <w:gridCol w:w="2037"/>
        <w:gridCol w:w="1548"/>
        <w:gridCol w:w="1994"/>
      </w:tblGrid>
      <w:tr w:rsidR="002C5BC0" w:rsidRPr="00DB5985" w:rsidTr="002C5BC0">
        <w:tc>
          <w:tcPr>
            <w:tcW w:w="1670" w:type="dxa"/>
          </w:tcPr>
          <w:p w:rsidR="002C5BC0" w:rsidRPr="00DB5985" w:rsidRDefault="002C5BC0" w:rsidP="00A64D9E">
            <w:pPr>
              <w:rPr>
                <w:rFonts w:ascii="Calibri" w:eastAsia="Calibri" w:hAnsi="Calibri" w:cs="Times New Roman"/>
              </w:rPr>
            </w:pPr>
            <w:r w:rsidRPr="00DB5985">
              <w:rPr>
                <w:rFonts w:ascii="Calibri" w:eastAsia="Calibri" w:hAnsi="Calibri" w:cs="Times New Roman"/>
              </w:rPr>
              <w:t xml:space="preserve">             S.NO.</w:t>
            </w:r>
          </w:p>
        </w:tc>
        <w:tc>
          <w:tcPr>
            <w:tcW w:w="2101" w:type="dxa"/>
          </w:tcPr>
          <w:p w:rsidR="002C5BC0" w:rsidRPr="00DB5985" w:rsidRDefault="002C5BC0" w:rsidP="00A64D9E">
            <w:pPr>
              <w:rPr>
                <w:rFonts w:ascii="Calibri" w:eastAsia="Calibri" w:hAnsi="Calibri" w:cs="Times New Roman"/>
              </w:rPr>
            </w:pPr>
            <w:r w:rsidRPr="00DB5985">
              <w:rPr>
                <w:rFonts w:ascii="Calibri" w:eastAsia="Calibri" w:hAnsi="Calibri" w:cs="Times New Roman"/>
              </w:rPr>
              <w:t xml:space="preserve">     QUALIFICATION</w:t>
            </w:r>
          </w:p>
        </w:tc>
        <w:tc>
          <w:tcPr>
            <w:tcW w:w="2037" w:type="dxa"/>
          </w:tcPr>
          <w:p w:rsidR="002C5BC0" w:rsidRPr="00DB5985" w:rsidRDefault="002C5BC0" w:rsidP="00A64D9E">
            <w:pPr>
              <w:rPr>
                <w:rFonts w:ascii="Calibri" w:eastAsia="Calibri" w:hAnsi="Calibri" w:cs="Times New Roman"/>
              </w:rPr>
            </w:pPr>
            <w:r w:rsidRPr="00DB5985">
              <w:rPr>
                <w:rFonts w:ascii="Calibri" w:eastAsia="Calibri" w:hAnsi="Calibri" w:cs="Times New Roman"/>
              </w:rPr>
              <w:t xml:space="preserve">        INSTITUTION</w:t>
            </w:r>
          </w:p>
        </w:tc>
        <w:tc>
          <w:tcPr>
            <w:tcW w:w="1548" w:type="dxa"/>
          </w:tcPr>
          <w:p w:rsidR="002C5BC0" w:rsidRDefault="002C5BC0" w:rsidP="00816F21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COMPLETION YEAR</w:t>
            </w:r>
          </w:p>
        </w:tc>
        <w:tc>
          <w:tcPr>
            <w:tcW w:w="1994" w:type="dxa"/>
          </w:tcPr>
          <w:p w:rsidR="002C5BC0" w:rsidRPr="00DB5985" w:rsidRDefault="002C5BC0" w:rsidP="00816F21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PERCENTAGE</w:t>
            </w:r>
          </w:p>
        </w:tc>
      </w:tr>
      <w:tr w:rsidR="002C5BC0" w:rsidRPr="00DB5985" w:rsidTr="002C5BC0">
        <w:tc>
          <w:tcPr>
            <w:tcW w:w="1670" w:type="dxa"/>
          </w:tcPr>
          <w:p w:rsidR="002C5BC0" w:rsidRPr="00DB5985" w:rsidRDefault="002C5BC0" w:rsidP="00A64D9E">
            <w:pPr>
              <w:rPr>
                <w:rFonts w:ascii="Calibri" w:eastAsia="Calibri" w:hAnsi="Calibri" w:cs="Times New Roman"/>
              </w:rPr>
            </w:pPr>
            <w:r w:rsidRPr="00DB5985">
              <w:rPr>
                <w:rFonts w:ascii="Calibri" w:eastAsia="Calibri" w:hAnsi="Calibri" w:cs="Times New Roman"/>
              </w:rPr>
              <w:t xml:space="preserve">              1.</w:t>
            </w:r>
          </w:p>
        </w:tc>
        <w:tc>
          <w:tcPr>
            <w:tcW w:w="2101" w:type="dxa"/>
          </w:tcPr>
          <w:p w:rsidR="002C5BC0" w:rsidRPr="00DB5985" w:rsidRDefault="002C5BC0" w:rsidP="00A64D9E">
            <w:pPr>
              <w:rPr>
                <w:rFonts w:ascii="Calibri" w:eastAsia="Calibri" w:hAnsi="Calibri" w:cs="Times New Roman"/>
              </w:rPr>
            </w:pPr>
            <w:r w:rsidRPr="00DB5985">
              <w:rPr>
                <w:rFonts w:ascii="Calibri" w:eastAsia="Calibri" w:hAnsi="Calibri" w:cs="Times New Roman"/>
              </w:rPr>
              <w:t xml:space="preserve">        B.TECH.(ECE)</w:t>
            </w:r>
          </w:p>
        </w:tc>
        <w:tc>
          <w:tcPr>
            <w:tcW w:w="2037" w:type="dxa"/>
          </w:tcPr>
          <w:p w:rsidR="002C5BC0" w:rsidRPr="00DB5985" w:rsidRDefault="002C5BC0" w:rsidP="00A64D9E">
            <w:pPr>
              <w:rPr>
                <w:rFonts w:ascii="Calibri" w:eastAsia="Calibri" w:hAnsi="Calibri" w:cs="Times New Roman"/>
              </w:rPr>
            </w:pPr>
            <w:r w:rsidRPr="00DB5985">
              <w:rPr>
                <w:rFonts w:ascii="Calibri" w:eastAsia="Calibri" w:hAnsi="Calibri" w:cs="Times New Roman"/>
              </w:rPr>
              <w:t>Dr.M.G.R. University, Chennai</w:t>
            </w:r>
          </w:p>
        </w:tc>
        <w:tc>
          <w:tcPr>
            <w:tcW w:w="1548" w:type="dxa"/>
          </w:tcPr>
          <w:p w:rsidR="002C5BC0" w:rsidRDefault="002C5BC0" w:rsidP="00816F21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2015</w:t>
            </w:r>
          </w:p>
        </w:tc>
        <w:tc>
          <w:tcPr>
            <w:tcW w:w="1994" w:type="dxa"/>
          </w:tcPr>
          <w:p w:rsidR="002C5BC0" w:rsidRPr="00DB5985" w:rsidRDefault="002C5BC0" w:rsidP="00816F21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85.13</w:t>
            </w:r>
          </w:p>
        </w:tc>
      </w:tr>
      <w:tr w:rsidR="002C5BC0" w:rsidRPr="00DB5985" w:rsidTr="002C5BC0">
        <w:tc>
          <w:tcPr>
            <w:tcW w:w="1670" w:type="dxa"/>
          </w:tcPr>
          <w:p w:rsidR="002C5BC0" w:rsidRPr="00DB5985" w:rsidRDefault="002C5BC0" w:rsidP="00A64D9E">
            <w:pPr>
              <w:rPr>
                <w:rFonts w:ascii="Calibri" w:eastAsia="Calibri" w:hAnsi="Calibri" w:cs="Times New Roman"/>
              </w:rPr>
            </w:pPr>
            <w:r w:rsidRPr="00DB5985">
              <w:rPr>
                <w:rFonts w:ascii="Calibri" w:eastAsia="Calibri" w:hAnsi="Calibri" w:cs="Times New Roman"/>
              </w:rPr>
              <w:t xml:space="preserve">              2.</w:t>
            </w:r>
          </w:p>
        </w:tc>
        <w:tc>
          <w:tcPr>
            <w:tcW w:w="2101" w:type="dxa"/>
          </w:tcPr>
          <w:p w:rsidR="002C5BC0" w:rsidRPr="00DB5985" w:rsidRDefault="002C5BC0" w:rsidP="00A64D9E">
            <w:pPr>
              <w:rPr>
                <w:rFonts w:ascii="Calibri" w:eastAsia="Calibri" w:hAnsi="Calibri" w:cs="Times New Roman"/>
              </w:rPr>
            </w:pPr>
            <w:r w:rsidRPr="00DB5985">
              <w:rPr>
                <w:rFonts w:ascii="Calibri" w:eastAsia="Calibri" w:hAnsi="Calibri" w:cs="Times New Roman"/>
              </w:rPr>
              <w:t xml:space="preserve">         12th(CBSE)</w:t>
            </w:r>
          </w:p>
        </w:tc>
        <w:tc>
          <w:tcPr>
            <w:tcW w:w="2037" w:type="dxa"/>
          </w:tcPr>
          <w:p w:rsidR="002C5BC0" w:rsidRPr="00DB5985" w:rsidRDefault="002C5BC0" w:rsidP="00A64D9E">
            <w:pPr>
              <w:rPr>
                <w:rFonts w:ascii="Calibri" w:eastAsia="Calibri" w:hAnsi="Calibri" w:cs="Times New Roman"/>
              </w:rPr>
            </w:pPr>
            <w:r w:rsidRPr="00DB5985">
              <w:rPr>
                <w:rFonts w:ascii="Calibri" w:eastAsia="Calibri" w:hAnsi="Calibri" w:cs="Times New Roman"/>
              </w:rPr>
              <w:t>Bhavans  Shri Ramakrishna Vidyalaya, Secunderabad</w:t>
            </w:r>
          </w:p>
        </w:tc>
        <w:tc>
          <w:tcPr>
            <w:tcW w:w="1548" w:type="dxa"/>
          </w:tcPr>
          <w:p w:rsidR="002C5BC0" w:rsidRDefault="002C5BC0" w:rsidP="00816F21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2011</w:t>
            </w:r>
          </w:p>
        </w:tc>
        <w:tc>
          <w:tcPr>
            <w:tcW w:w="1994" w:type="dxa"/>
          </w:tcPr>
          <w:p w:rsidR="002C5BC0" w:rsidRPr="00DB5985" w:rsidRDefault="002C5BC0" w:rsidP="00816F21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90.4</w:t>
            </w:r>
          </w:p>
        </w:tc>
      </w:tr>
      <w:tr w:rsidR="002C5BC0" w:rsidRPr="00DB5985" w:rsidTr="002C5BC0">
        <w:tc>
          <w:tcPr>
            <w:tcW w:w="1670" w:type="dxa"/>
          </w:tcPr>
          <w:p w:rsidR="002C5BC0" w:rsidRPr="00DB5985" w:rsidRDefault="002C5BC0" w:rsidP="00A64D9E">
            <w:pPr>
              <w:rPr>
                <w:rFonts w:ascii="Calibri" w:eastAsia="Calibri" w:hAnsi="Calibri" w:cs="Times New Roman"/>
              </w:rPr>
            </w:pPr>
            <w:r w:rsidRPr="00DB5985">
              <w:rPr>
                <w:rFonts w:ascii="Calibri" w:eastAsia="Calibri" w:hAnsi="Calibri" w:cs="Times New Roman"/>
              </w:rPr>
              <w:t xml:space="preserve">              3.</w:t>
            </w:r>
          </w:p>
        </w:tc>
        <w:tc>
          <w:tcPr>
            <w:tcW w:w="2101" w:type="dxa"/>
          </w:tcPr>
          <w:p w:rsidR="002C5BC0" w:rsidRPr="00DB5985" w:rsidRDefault="002C5BC0" w:rsidP="00A64D9E">
            <w:pPr>
              <w:rPr>
                <w:rFonts w:ascii="Calibri" w:eastAsia="Calibri" w:hAnsi="Calibri" w:cs="Times New Roman"/>
              </w:rPr>
            </w:pPr>
            <w:r w:rsidRPr="00DB5985">
              <w:rPr>
                <w:rFonts w:ascii="Calibri" w:eastAsia="Calibri" w:hAnsi="Calibri" w:cs="Times New Roman"/>
              </w:rPr>
              <w:t xml:space="preserve">         10th(CBSE)</w:t>
            </w:r>
          </w:p>
        </w:tc>
        <w:tc>
          <w:tcPr>
            <w:tcW w:w="2037" w:type="dxa"/>
          </w:tcPr>
          <w:p w:rsidR="002C5BC0" w:rsidRPr="00DB5985" w:rsidRDefault="002C5BC0" w:rsidP="00A64D9E">
            <w:pPr>
              <w:rPr>
                <w:rFonts w:ascii="Calibri" w:eastAsia="Calibri" w:hAnsi="Calibri" w:cs="Times New Roman"/>
              </w:rPr>
            </w:pPr>
            <w:r w:rsidRPr="00DB5985">
              <w:rPr>
                <w:rFonts w:ascii="Calibri" w:eastAsia="Calibri" w:hAnsi="Calibri" w:cs="Times New Roman"/>
              </w:rPr>
              <w:t>B.J.E.M. School, Bhubaneswar</w:t>
            </w:r>
          </w:p>
        </w:tc>
        <w:tc>
          <w:tcPr>
            <w:tcW w:w="1548" w:type="dxa"/>
          </w:tcPr>
          <w:p w:rsidR="002C5BC0" w:rsidRPr="00DB5985" w:rsidRDefault="002C5BC0" w:rsidP="00816F21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2009</w:t>
            </w:r>
          </w:p>
        </w:tc>
        <w:tc>
          <w:tcPr>
            <w:tcW w:w="1994" w:type="dxa"/>
          </w:tcPr>
          <w:p w:rsidR="002C5BC0" w:rsidRPr="00DB5985" w:rsidRDefault="002C5BC0" w:rsidP="00816F21">
            <w:pPr>
              <w:jc w:val="center"/>
              <w:rPr>
                <w:rFonts w:ascii="Calibri" w:eastAsia="Calibri" w:hAnsi="Calibri" w:cs="Times New Roman"/>
              </w:rPr>
            </w:pPr>
            <w:r w:rsidRPr="00DB5985">
              <w:rPr>
                <w:rFonts w:ascii="Calibri" w:eastAsia="Calibri" w:hAnsi="Calibri" w:cs="Times New Roman"/>
              </w:rPr>
              <w:t>88.2</w:t>
            </w:r>
          </w:p>
        </w:tc>
      </w:tr>
    </w:tbl>
    <w:p w:rsidR="006E5BF8" w:rsidRDefault="00B054E7" w:rsidP="00A64D9E">
      <w:pPr>
        <w:pStyle w:val="SectionHeading"/>
        <w:spacing w:after="120"/>
      </w:pPr>
      <w:r>
        <w:t>Technical certifications</w:t>
      </w:r>
      <w:r w:rsidR="006E5BF8" w:rsidRPr="00346922">
        <w:t xml:space="preserve">: </w:t>
      </w:r>
    </w:p>
    <w:p w:rsidR="00DD76C3" w:rsidRDefault="006E5BF8" w:rsidP="00A64D9E">
      <w:p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6922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.Diploma in </w:t>
      </w:r>
      <w:r w:rsidR="005738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Computer Applications </w:t>
      </w:r>
    </w:p>
    <w:p w:rsidR="006E5BF8" w:rsidRDefault="008A5410" w:rsidP="00A64D9E">
      <w:p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 .T</w:t>
      </w:r>
      <w:r w:rsidR="006E5BF8" w:rsidRPr="00346922">
        <w:rPr>
          <w:rFonts w:ascii="Times New Roman" w:hAnsi="Times New Roman" w:cs="Times New Roman"/>
          <w:color w:val="000000" w:themeColor="text1"/>
          <w:sz w:val="24"/>
          <w:szCs w:val="24"/>
        </w:rPr>
        <w:t>raining on EMBEDDED SYSTEMS</w:t>
      </w:r>
      <w:r w:rsidR="006E5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(Micro-controller &amp; RTOS)</w:t>
      </w:r>
      <w:r w:rsidR="006E5BF8" w:rsidRPr="003469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NSIC, </w:t>
      </w:r>
      <w:r w:rsidR="006E5BF8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6E5BF8" w:rsidRPr="00346922">
        <w:rPr>
          <w:rFonts w:ascii="Times New Roman" w:hAnsi="Times New Roman" w:cs="Times New Roman"/>
          <w:color w:val="000000" w:themeColor="text1"/>
          <w:sz w:val="24"/>
          <w:szCs w:val="24"/>
        </w:rPr>
        <w:t>yderabad</w:t>
      </w:r>
    </w:p>
    <w:p w:rsidR="00F40E20" w:rsidRDefault="00F40E20" w:rsidP="00A64D9E">
      <w:p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3.Undergoing course on Professional Diploma in Java Application with DevOps in NIIT,Secunderabad</w:t>
      </w:r>
    </w:p>
    <w:p w:rsidR="00F34BDD" w:rsidRDefault="00F34BDD" w:rsidP="00A64D9E">
      <w:p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684B" w:rsidRDefault="0084684B" w:rsidP="0084684B">
      <w:pPr>
        <w:pStyle w:val="SectionHeading"/>
      </w:pPr>
      <w:r>
        <w:lastRenderedPageBreak/>
        <w:t>Project:</w:t>
      </w:r>
    </w:p>
    <w:p w:rsidR="00F34BDD" w:rsidRDefault="00F34BDD" w:rsidP="00F34BDD">
      <w:p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 . E-commerce website: Online shopping website build on maven tool using spring MVC framework and H2 database. Hibernate is used to map the backend and frontend view pages are made using JSP.</w:t>
      </w:r>
    </w:p>
    <w:p w:rsidR="00F34BDD" w:rsidRPr="00F34BDD" w:rsidRDefault="00F34BDD" w:rsidP="00F34BDD">
      <w:p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 . Collaboration website: A website used for people to interact build using maven and RESTful web services. Oracle database is used to store data and Angular JS is used as front end framework.</w:t>
      </w:r>
    </w:p>
    <w:p w:rsidR="006E5BF8" w:rsidRPr="00346922" w:rsidRDefault="006E5BF8" w:rsidP="00A64D9E">
      <w:pPr>
        <w:pStyle w:val="SectionHeading"/>
      </w:pPr>
      <w:r>
        <w:t>Software</w:t>
      </w:r>
      <w:r w:rsidRPr="00346922">
        <w:t xml:space="preserve"> skills:</w:t>
      </w:r>
    </w:p>
    <w:p w:rsidR="006E5BF8" w:rsidRPr="00346922" w:rsidRDefault="006C4C28" w:rsidP="00A64D9E">
      <w:p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1 .</w:t>
      </w:r>
      <w:r w:rsidR="00474C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Language: C, C++, Java,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SQL,</w:t>
      </w:r>
      <w:r w:rsidR="008F51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PL/SQL,</w:t>
      </w:r>
      <w:r w:rsidR="00474C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0258B">
        <w:rPr>
          <w:rFonts w:ascii="Times New Roman" w:hAnsi="Times New Roman" w:cs="Times New Roman"/>
          <w:color w:val="000000" w:themeColor="text1"/>
          <w:sz w:val="24"/>
          <w:szCs w:val="24"/>
        </w:rPr>
        <w:t>HTML,CSS</w:t>
      </w:r>
    </w:p>
    <w:p w:rsidR="00F40E20" w:rsidRDefault="00F40E20" w:rsidP="00A64D9E">
      <w:p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</w:t>
      </w:r>
      <w:r w:rsidR="008451A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0258B">
        <w:rPr>
          <w:rFonts w:ascii="Times New Roman" w:hAnsi="Times New Roman" w:cs="Times New Roman"/>
          <w:color w:val="000000" w:themeColor="text1"/>
          <w:sz w:val="24"/>
          <w:szCs w:val="24"/>
        </w:rPr>
        <w:t>Operating system: Unix</w:t>
      </w:r>
      <w:r w:rsidR="00B24E3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E1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24E30">
        <w:rPr>
          <w:rFonts w:ascii="Times New Roman" w:hAnsi="Times New Roman" w:cs="Times New Roman"/>
          <w:color w:val="000000" w:themeColor="text1"/>
          <w:sz w:val="24"/>
          <w:szCs w:val="24"/>
        </w:rPr>
        <w:t>Windows</w:t>
      </w:r>
      <w:r w:rsidR="001E1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E13DF" w:rsidRDefault="001E13DF" w:rsidP="00A64D9E">
      <w:p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 .Web Server: Apache Tomcat</w:t>
      </w:r>
    </w:p>
    <w:p w:rsidR="001E13DF" w:rsidRDefault="001E13DF" w:rsidP="00A64D9E">
      <w:p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 .Framework: Bootstrap, Angular JS, Spring</w:t>
      </w:r>
    </w:p>
    <w:p w:rsidR="005738FF" w:rsidRDefault="005738FF" w:rsidP="005738FF">
      <w:pPr>
        <w:pStyle w:val="SectionHeading"/>
      </w:pPr>
      <w:r>
        <w:t>Mini Project:</w:t>
      </w:r>
    </w:p>
    <w:p w:rsidR="00421740" w:rsidRDefault="00F40E20" w:rsidP="00F40E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="005738FF" w:rsidRPr="00F40E20">
        <w:rPr>
          <w:rFonts w:ascii="Times New Roman" w:hAnsi="Times New Roman" w:cs="Times New Roman"/>
          <w:color w:val="000000" w:themeColor="text1"/>
          <w:sz w:val="24"/>
          <w:szCs w:val="24"/>
        </w:rPr>
        <w:t>Case study on car hire system</w:t>
      </w:r>
      <w:r w:rsidR="00816F21" w:rsidRPr="00F40E20">
        <w:rPr>
          <w:rFonts w:ascii="Times New Roman" w:hAnsi="Times New Roman" w:cs="Times New Roman"/>
          <w:color w:val="000000" w:themeColor="text1"/>
          <w:sz w:val="24"/>
          <w:szCs w:val="24"/>
        </w:rPr>
        <w:t>(done during training of Tech Mahindra)</w:t>
      </w:r>
      <w:r w:rsidR="005738FF" w:rsidRPr="00F40E20">
        <w:rPr>
          <w:rFonts w:ascii="Times New Roman" w:hAnsi="Times New Roman" w:cs="Times New Roman"/>
          <w:color w:val="000000" w:themeColor="text1"/>
          <w:sz w:val="24"/>
          <w:szCs w:val="24"/>
        </w:rPr>
        <w:t>: Customers can book a car for travel. Data was stored and accessed from isqlplus.</w:t>
      </w:r>
    </w:p>
    <w:p w:rsidR="006E5BF8" w:rsidRDefault="006E5BF8" w:rsidP="00A64D9E">
      <w:pPr>
        <w:pStyle w:val="SectionHeading"/>
      </w:pPr>
      <w:r w:rsidRPr="00346922">
        <w:t xml:space="preserve">Training &amp; internship: </w:t>
      </w:r>
    </w:p>
    <w:p w:rsidR="006E5BF8" w:rsidRDefault="006E5BF8" w:rsidP="00A64D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6922">
        <w:rPr>
          <w:rFonts w:ascii="Times New Roman" w:hAnsi="Times New Roman" w:cs="Times New Roman"/>
          <w:color w:val="000000" w:themeColor="text1"/>
          <w:sz w:val="24"/>
          <w:szCs w:val="24"/>
        </w:rPr>
        <w:t>Advanced In plant Training at RTTC, BSNL Hyderabad.</w:t>
      </w:r>
    </w:p>
    <w:p w:rsidR="006E5BF8" w:rsidRDefault="006E5BF8" w:rsidP="00A64D9E">
      <w:pPr>
        <w:pStyle w:val="SectionHeading"/>
      </w:pPr>
      <w:r w:rsidRPr="00346922">
        <w:t xml:space="preserve">Academic projects: </w:t>
      </w:r>
    </w:p>
    <w:p w:rsidR="006E5BF8" w:rsidRDefault="006E5BF8" w:rsidP="00A64D9E">
      <w:p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Pr="00346922">
        <w:rPr>
          <w:rFonts w:ascii="Times New Roman" w:hAnsi="Times New Roman" w:cs="Times New Roman"/>
          <w:color w:val="000000" w:themeColor="text1"/>
          <w:sz w:val="24"/>
          <w:szCs w:val="24"/>
        </w:rPr>
        <w:t>Project on “Removal of Oil Spill” in Science Exhibition of college.</w:t>
      </w:r>
    </w:p>
    <w:p w:rsidR="006E5BF8" w:rsidRPr="00421740" w:rsidRDefault="006E5BF8" w:rsidP="00421740">
      <w:p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 Handheld FG &amp; CRO using STM 32 in final year project</w:t>
      </w:r>
    </w:p>
    <w:p w:rsidR="006E5BF8" w:rsidRPr="00346922" w:rsidRDefault="006E5BF8" w:rsidP="00A64D9E">
      <w:pPr>
        <w:pStyle w:val="SectionHeading"/>
      </w:pPr>
      <w:r w:rsidRPr="00346922">
        <w:t>Personal profile:</w:t>
      </w:r>
    </w:p>
    <w:p w:rsidR="006E5BF8" w:rsidRPr="00346922" w:rsidRDefault="006E5BF8" w:rsidP="00A64D9E">
      <w:p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6922">
        <w:rPr>
          <w:rFonts w:ascii="Times New Roman" w:hAnsi="Times New Roman" w:cs="Times New Roman"/>
          <w:color w:val="000000" w:themeColor="text1"/>
          <w:sz w:val="24"/>
          <w:szCs w:val="24"/>
        </w:rPr>
        <w:t>1 .FATHER’S NAME-Ajay Kumar Mishra</w:t>
      </w:r>
    </w:p>
    <w:p w:rsidR="006E5BF8" w:rsidRPr="00346922" w:rsidRDefault="006E5BF8" w:rsidP="00A64D9E">
      <w:p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6922">
        <w:rPr>
          <w:rFonts w:ascii="Times New Roman" w:hAnsi="Times New Roman" w:cs="Times New Roman"/>
          <w:color w:val="000000" w:themeColor="text1"/>
          <w:sz w:val="24"/>
          <w:szCs w:val="24"/>
        </w:rPr>
        <w:t>2 .GENDER-Female</w:t>
      </w:r>
    </w:p>
    <w:p w:rsidR="006E5BF8" w:rsidRPr="00346922" w:rsidRDefault="006E5BF8" w:rsidP="00A64D9E">
      <w:p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6922">
        <w:rPr>
          <w:rFonts w:ascii="Times New Roman" w:hAnsi="Times New Roman" w:cs="Times New Roman"/>
          <w:color w:val="000000" w:themeColor="text1"/>
          <w:sz w:val="24"/>
          <w:szCs w:val="24"/>
        </w:rPr>
        <w:t>3 .DATE OF BIRTH -25.11.1992</w:t>
      </w:r>
    </w:p>
    <w:p w:rsidR="006E5BF8" w:rsidRPr="00346922" w:rsidRDefault="006E5BF8" w:rsidP="00A64D9E">
      <w:p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6922">
        <w:rPr>
          <w:rFonts w:ascii="Times New Roman" w:hAnsi="Times New Roman" w:cs="Times New Roman"/>
          <w:color w:val="000000" w:themeColor="text1"/>
          <w:sz w:val="24"/>
          <w:szCs w:val="24"/>
        </w:rPr>
        <w:t>4 .MARITAL STATUS –Unmarried</w:t>
      </w:r>
    </w:p>
    <w:p w:rsidR="006E5BF8" w:rsidRDefault="006E5BF8" w:rsidP="00A64D9E">
      <w:p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6922">
        <w:rPr>
          <w:rFonts w:ascii="Times New Roman" w:hAnsi="Times New Roman" w:cs="Times New Roman"/>
          <w:color w:val="000000" w:themeColor="text1"/>
          <w:sz w:val="24"/>
          <w:szCs w:val="24"/>
        </w:rPr>
        <w:t>5. LANGUAGES KNOWN – English, Hindi and Odiya</w:t>
      </w:r>
    </w:p>
    <w:p w:rsidR="00EA67FF" w:rsidRDefault="00EA67FF" w:rsidP="00EA67FF">
      <w:pPr>
        <w:shd w:val="clear" w:color="auto" w:fill="F6F6F6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 Reference Links- </w:t>
      </w:r>
      <w:hyperlink r:id="rId10" w:history="1">
        <w:r w:rsidRPr="00BE2C7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https://in.linkedin.com/in/ankita-mishra-06a69ba2</w:t>
        </w:r>
      </w:hyperlink>
    </w:p>
    <w:p w:rsidR="00EA67FF" w:rsidRPr="004C2915" w:rsidRDefault="00EA67FF" w:rsidP="00EA67FF">
      <w:pPr>
        <w:shd w:val="clear" w:color="auto" w:fill="F6F6F6"/>
        <w:spacing w:after="0"/>
        <w:ind w:left="720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                   </w:t>
      </w:r>
      <w:r w:rsidRPr="004C2915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https://github.com/Anki25</w:t>
      </w:r>
    </w:p>
    <w:p w:rsidR="00EA67FF" w:rsidRPr="00346922" w:rsidRDefault="00EA67FF" w:rsidP="00A64D9E">
      <w:p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0535" w:rsidRDefault="00D50535" w:rsidP="00826E4B">
      <w:pPr>
        <w:jc w:val="right"/>
      </w:pPr>
      <w:bookmarkStart w:id="0" w:name="_GoBack"/>
      <w:bookmarkEnd w:id="0"/>
    </w:p>
    <w:sectPr w:rsidR="00D50535" w:rsidSect="00050F67">
      <w:footerReference w:type="default" r:id="rId11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8BE" w:rsidRDefault="00F918BE">
      <w:pPr>
        <w:spacing w:after="0"/>
      </w:pPr>
      <w:r>
        <w:separator/>
      </w:r>
    </w:p>
  </w:endnote>
  <w:endnote w:type="continuationSeparator" w:id="1">
    <w:p w:rsidR="00F918BE" w:rsidRDefault="00F918B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535" w:rsidRDefault="00A87C99">
    <w:pPr>
      <w:pStyle w:val="Footer"/>
    </w:pPr>
    <w:r>
      <w:t xml:space="preserve">Page </w:t>
    </w:r>
    <w:r w:rsidR="006F4993">
      <w:fldChar w:fldCharType="begin"/>
    </w:r>
    <w:r>
      <w:instrText xml:space="preserve"> PAGE   \* MERGEFORMAT </w:instrText>
    </w:r>
    <w:r w:rsidR="006F4993">
      <w:fldChar w:fldCharType="separate"/>
    </w:r>
    <w:r w:rsidR="007A462C">
      <w:rPr>
        <w:noProof/>
      </w:rPr>
      <w:t>2</w:t>
    </w:r>
    <w:r w:rsidR="006F4993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8BE" w:rsidRDefault="00F918BE">
      <w:pPr>
        <w:spacing w:after="0"/>
      </w:pPr>
      <w:r>
        <w:separator/>
      </w:r>
    </w:p>
  </w:footnote>
  <w:footnote w:type="continuationSeparator" w:id="1">
    <w:p w:rsidR="00F918BE" w:rsidRDefault="00F918B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142E6A68"/>
    <w:multiLevelType w:val="hybridMultilevel"/>
    <w:tmpl w:val="D5E65F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467D9"/>
    <w:multiLevelType w:val="hybridMultilevel"/>
    <w:tmpl w:val="26E22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A43FA"/>
    <w:multiLevelType w:val="hybridMultilevel"/>
    <w:tmpl w:val="DA3A5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126E4F"/>
    <w:multiLevelType w:val="hybridMultilevel"/>
    <w:tmpl w:val="1E2E4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226AD1"/>
    <w:multiLevelType w:val="hybridMultilevel"/>
    <w:tmpl w:val="4CEEB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B76DF9"/>
    <w:multiLevelType w:val="hybridMultilevel"/>
    <w:tmpl w:val="B4D874E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1B6F0F"/>
    <w:multiLevelType w:val="hybridMultilevel"/>
    <w:tmpl w:val="B5EEF5E6"/>
    <w:lvl w:ilvl="0" w:tplc="38905A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7"/>
  </w:num>
  <w:num w:numId="6">
    <w:abstractNumId w:val="1"/>
  </w:num>
  <w:num w:numId="7">
    <w:abstractNumId w:val="6"/>
  </w:num>
  <w:num w:numId="8">
    <w:abstractNumId w:val="3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0E6D"/>
    <w:rsid w:val="000124C9"/>
    <w:rsid w:val="00050F67"/>
    <w:rsid w:val="001C5E47"/>
    <w:rsid w:val="001E13DF"/>
    <w:rsid w:val="002016E9"/>
    <w:rsid w:val="00255A20"/>
    <w:rsid w:val="002C5BC0"/>
    <w:rsid w:val="00421740"/>
    <w:rsid w:val="00474C2E"/>
    <w:rsid w:val="004962F4"/>
    <w:rsid w:val="004D7EF3"/>
    <w:rsid w:val="00525FF2"/>
    <w:rsid w:val="0053088D"/>
    <w:rsid w:val="005738FF"/>
    <w:rsid w:val="005938B5"/>
    <w:rsid w:val="005C5F80"/>
    <w:rsid w:val="0062705D"/>
    <w:rsid w:val="006C4C28"/>
    <w:rsid w:val="006E1927"/>
    <w:rsid w:val="006E5BF8"/>
    <w:rsid w:val="006F4993"/>
    <w:rsid w:val="007A462C"/>
    <w:rsid w:val="00816F21"/>
    <w:rsid w:val="00826E4B"/>
    <w:rsid w:val="00836E7D"/>
    <w:rsid w:val="008451A8"/>
    <w:rsid w:val="0084684B"/>
    <w:rsid w:val="008A5410"/>
    <w:rsid w:val="008F51C7"/>
    <w:rsid w:val="00993A7B"/>
    <w:rsid w:val="009C3436"/>
    <w:rsid w:val="00A3408B"/>
    <w:rsid w:val="00A61F3A"/>
    <w:rsid w:val="00A64D9E"/>
    <w:rsid w:val="00A87C99"/>
    <w:rsid w:val="00AB63E4"/>
    <w:rsid w:val="00AE5DC1"/>
    <w:rsid w:val="00B054E7"/>
    <w:rsid w:val="00B24E30"/>
    <w:rsid w:val="00B46A07"/>
    <w:rsid w:val="00B75776"/>
    <w:rsid w:val="00C0531C"/>
    <w:rsid w:val="00C129B1"/>
    <w:rsid w:val="00C13894"/>
    <w:rsid w:val="00D260D1"/>
    <w:rsid w:val="00D41D68"/>
    <w:rsid w:val="00D50535"/>
    <w:rsid w:val="00D90E6D"/>
    <w:rsid w:val="00DB5985"/>
    <w:rsid w:val="00DD76C3"/>
    <w:rsid w:val="00E3487A"/>
    <w:rsid w:val="00EA67FF"/>
    <w:rsid w:val="00EF0E60"/>
    <w:rsid w:val="00F0258B"/>
    <w:rsid w:val="00F24590"/>
    <w:rsid w:val="00F34BDD"/>
    <w:rsid w:val="00F37A9A"/>
    <w:rsid w:val="00F40E20"/>
    <w:rsid w:val="00F918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050F6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050F67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050F67"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rsid w:val="00050F67"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styleId="ListBullet">
    <w:name w:val="List Bullet"/>
    <w:basedOn w:val="Normal"/>
    <w:uiPriority w:val="1"/>
    <w:unhideWhenUsed/>
    <w:qFormat/>
    <w:rsid w:val="00050F67"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rsid w:val="00050F67"/>
    <w:pPr>
      <w:spacing w:before="280" w:after="120"/>
    </w:pPr>
    <w:rPr>
      <w:b/>
      <w:bCs/>
      <w:caps/>
      <w:color w:val="191919" w:themeColor="background2" w:themeShade="1A"/>
    </w:rPr>
  </w:style>
  <w:style w:type="paragraph" w:styleId="Header">
    <w:name w:val="header"/>
    <w:basedOn w:val="Normal"/>
    <w:link w:val="HeaderChar"/>
    <w:uiPriority w:val="99"/>
    <w:unhideWhenUsed/>
    <w:rsid w:val="00050F6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50F67"/>
  </w:style>
  <w:style w:type="paragraph" w:styleId="Footer">
    <w:name w:val="footer"/>
    <w:basedOn w:val="Normal"/>
    <w:link w:val="FooterChar"/>
    <w:uiPriority w:val="99"/>
    <w:unhideWhenUsed/>
    <w:rsid w:val="00050F67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050F67"/>
    <w:rPr>
      <w:color w:val="141414" w:themeColor="accent1"/>
    </w:rPr>
  </w:style>
  <w:style w:type="table" w:styleId="TableGrid">
    <w:name w:val="Table Grid"/>
    <w:basedOn w:val="TableNormal"/>
    <w:uiPriority w:val="39"/>
    <w:rsid w:val="00DB5985"/>
    <w:pPr>
      <w:spacing w:after="0"/>
    </w:pPr>
    <w:rPr>
      <w:color w:val="auto"/>
      <w:sz w:val="22"/>
      <w:szCs w:val="22"/>
      <w:lang w:val="en-IN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E2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E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40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7FF"/>
    <w:rPr>
      <w:color w:val="5F5F5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in.linkedin.com/in/ankita-mishra-06a69ba2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ki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195EA7E0C7A4DE4A3FDA5C43BCFD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3C083-30B4-4D0B-9F56-651FB4643EB9}"/>
      </w:docPartPr>
      <w:docPartBody>
        <w:p w:rsidR="00BC3E5A" w:rsidRDefault="007030FE">
          <w:pPr>
            <w:pStyle w:val="2195EA7E0C7A4DE4A3FDA5C43BCFDAF8"/>
          </w:pPr>
          <w:r>
            <w:t>[Address, City, ST  ZIP Code]</w:t>
          </w:r>
        </w:p>
      </w:docPartBody>
    </w:docPart>
    <w:docPart>
      <w:docPartPr>
        <w:name w:val="7568E79BCCAA4206B4377D436D0E2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621A0-19F1-4CE1-AAAC-C04F3AD1D691}"/>
      </w:docPartPr>
      <w:docPartBody>
        <w:p w:rsidR="00BC3E5A" w:rsidRDefault="007030FE">
          <w:pPr>
            <w:pStyle w:val="7568E79BCCAA4206B4377D436D0E2B60"/>
          </w:pPr>
          <w:r>
            <w:t>[Telephone]</w:t>
          </w:r>
        </w:p>
      </w:docPartBody>
    </w:docPart>
    <w:docPart>
      <w:docPartPr>
        <w:name w:val="489A9FFAA06B472E8271238F6742B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298D2-C632-4185-9C98-44EC5E6C8090}"/>
      </w:docPartPr>
      <w:docPartBody>
        <w:p w:rsidR="00BC3E5A" w:rsidRDefault="007030FE">
          <w:pPr>
            <w:pStyle w:val="489A9FFAA06B472E8271238F6742B765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030FE"/>
    <w:rsid w:val="00162BAC"/>
    <w:rsid w:val="001678D5"/>
    <w:rsid w:val="00266B71"/>
    <w:rsid w:val="0032721C"/>
    <w:rsid w:val="00563CE2"/>
    <w:rsid w:val="00690423"/>
    <w:rsid w:val="007030FE"/>
    <w:rsid w:val="007A2A03"/>
    <w:rsid w:val="00A50849"/>
    <w:rsid w:val="00A976C2"/>
    <w:rsid w:val="00BB793F"/>
    <w:rsid w:val="00BC188A"/>
    <w:rsid w:val="00BC3E5A"/>
    <w:rsid w:val="00C12D62"/>
    <w:rsid w:val="00D51916"/>
    <w:rsid w:val="00E11F76"/>
    <w:rsid w:val="00F43E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6094287CFE4279B14C8ADFBD6DBB50">
    <w:name w:val="A96094287CFE4279B14C8ADFBD6DBB50"/>
    <w:rsid w:val="007A2A03"/>
  </w:style>
  <w:style w:type="paragraph" w:customStyle="1" w:styleId="2195EA7E0C7A4DE4A3FDA5C43BCFDAF8">
    <w:name w:val="2195EA7E0C7A4DE4A3FDA5C43BCFDAF8"/>
    <w:rsid w:val="007A2A03"/>
  </w:style>
  <w:style w:type="paragraph" w:customStyle="1" w:styleId="7568E79BCCAA4206B4377D436D0E2B60">
    <w:name w:val="7568E79BCCAA4206B4377D436D0E2B60"/>
    <w:rsid w:val="007A2A03"/>
  </w:style>
  <w:style w:type="paragraph" w:customStyle="1" w:styleId="489A9FFAA06B472E8271238F6742B765">
    <w:name w:val="489A9FFAA06B472E8271238F6742B765"/>
    <w:rsid w:val="007A2A03"/>
  </w:style>
  <w:style w:type="paragraph" w:customStyle="1" w:styleId="226166AD00B643DFB8D8593356FF3177">
    <w:name w:val="226166AD00B643DFB8D8593356FF3177"/>
    <w:rsid w:val="007A2A03"/>
  </w:style>
  <w:style w:type="paragraph" w:customStyle="1" w:styleId="B6DB141144C44CE686B21269E04ECDD2">
    <w:name w:val="B6DB141144C44CE686B21269E04ECDD2"/>
    <w:rsid w:val="007A2A03"/>
  </w:style>
  <w:style w:type="paragraph" w:customStyle="1" w:styleId="F231D3C3166C4C148F912B2905995D5A">
    <w:name w:val="F231D3C3166C4C148F912B2905995D5A"/>
    <w:rsid w:val="007A2A03"/>
  </w:style>
  <w:style w:type="paragraph" w:customStyle="1" w:styleId="8C57219AB8EB4B28AD747046C619077D">
    <w:name w:val="8C57219AB8EB4B28AD747046C619077D"/>
    <w:rsid w:val="007A2A03"/>
  </w:style>
  <w:style w:type="paragraph" w:customStyle="1" w:styleId="2205800F40F2493E8FAAB28F95BAA23B">
    <w:name w:val="2205800F40F2493E8FAAB28F95BAA23B"/>
    <w:rsid w:val="007A2A03"/>
  </w:style>
  <w:style w:type="character" w:styleId="PlaceholderText">
    <w:name w:val="Placeholder Text"/>
    <w:basedOn w:val="DefaultParagraphFont"/>
    <w:uiPriority w:val="99"/>
    <w:semiHidden/>
    <w:rsid w:val="007A2A03"/>
    <w:rPr>
      <w:color w:val="808080"/>
    </w:rPr>
  </w:style>
  <w:style w:type="paragraph" w:customStyle="1" w:styleId="6EF7DCA624E24B8983000444009F6F6B">
    <w:name w:val="6EF7DCA624E24B8983000444009F6F6B"/>
    <w:rsid w:val="007A2A03"/>
  </w:style>
  <w:style w:type="paragraph" w:customStyle="1" w:styleId="1C07E01861EE477996FE4E406CDC1CC0">
    <w:name w:val="1C07E01861EE477996FE4E406CDC1CC0"/>
    <w:rsid w:val="007A2A03"/>
  </w:style>
  <w:style w:type="paragraph" w:styleId="ListBullet">
    <w:name w:val="List Bullet"/>
    <w:basedOn w:val="Normal"/>
    <w:uiPriority w:val="99"/>
    <w:unhideWhenUsed/>
    <w:qFormat/>
    <w:rsid w:val="007A2A03"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val="en-US" w:eastAsia="en-US"/>
    </w:rPr>
  </w:style>
  <w:style w:type="paragraph" w:customStyle="1" w:styleId="0FB9E08CA24049F0BBA27C1E41BDA3DC">
    <w:name w:val="0FB9E08CA24049F0BBA27C1E41BDA3DC"/>
    <w:rsid w:val="007A2A03"/>
  </w:style>
  <w:style w:type="paragraph" w:customStyle="1" w:styleId="DDAE2BB1355B45F99E622AB1D15AFFAD">
    <w:name w:val="DDAE2BB1355B45F99E622AB1D15AFFAD"/>
    <w:rsid w:val="007A2A03"/>
  </w:style>
  <w:style w:type="paragraph" w:customStyle="1" w:styleId="8D6BE77AD48F408E84A8BC7920419143">
    <w:name w:val="8D6BE77AD48F408E84A8BC7920419143"/>
    <w:rsid w:val="007A2A03"/>
  </w:style>
  <w:style w:type="paragraph" w:customStyle="1" w:styleId="906735DE5B0A4D8F8293069C70998340">
    <w:name w:val="906735DE5B0A4D8F8293069C70998340"/>
    <w:rsid w:val="007A2A03"/>
  </w:style>
  <w:style w:type="paragraph" w:customStyle="1" w:styleId="CDE7651E9FDF4EEB9987FC05FADC9CEB">
    <w:name w:val="CDE7651E9FDF4EEB9987FC05FADC9CEB"/>
    <w:rsid w:val="007A2A03"/>
  </w:style>
  <w:style w:type="paragraph" w:customStyle="1" w:styleId="9F24C259886E41C6B7E6B6D6205C4DDF">
    <w:name w:val="9F24C259886E41C6B7E6B6D6205C4DDF"/>
    <w:rsid w:val="007A2A03"/>
  </w:style>
  <w:style w:type="paragraph" w:customStyle="1" w:styleId="FFADF0BFDA744248BE102CD00A68488A">
    <w:name w:val="FFADF0BFDA744248BE102CD00A68488A"/>
    <w:rsid w:val="007A2A0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SECUNDERABAD-500094</CompanyAddress>
  <CompanyPhone>8466905842</CompanyPhone>
  <CompanyFax/>
  <CompanyEmail>ankmis2592@gmail.com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29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Admin</cp:lastModifiedBy>
  <cp:revision>18</cp:revision>
  <dcterms:created xsi:type="dcterms:W3CDTF">2016-08-03T18:07:00Z</dcterms:created>
  <dcterms:modified xsi:type="dcterms:W3CDTF">2016-11-02T17:10:00Z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